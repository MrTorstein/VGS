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Bindende avtale for bøssebærere</w:t>
      </w:r>
    </w:p>
    <w:p w:rsidR="009639A3" w:rsidRDefault="00407D05" w:rsidP="009639A3">
      <w:pPr>
        <w:autoSpaceDE w:val="0"/>
        <w:autoSpaceDN w:val="0"/>
        <w:adjustRightInd w:val="0"/>
        <w:spacing w:after="0" w:line="240" w:lineRule="auto"/>
        <w:jc w:val="both"/>
        <w:rPr>
          <w:rFonts w:ascii="GothamMedium-Italic" w:hAnsi="GothamMedium-Italic" w:cs="GothamMedium-Italic"/>
          <w:i/>
          <w:iCs/>
          <w:sz w:val="20"/>
          <w:szCs w:val="20"/>
        </w:rPr>
      </w:pPr>
      <w:r>
        <w:rPr>
          <w:rFonts w:ascii="GothamMedium-Italic" w:hAnsi="GothamMedium-Italic" w:cs="GothamMedium-Italic"/>
          <w:i/>
          <w:iCs/>
          <w:sz w:val="20"/>
          <w:szCs w:val="20"/>
        </w:rPr>
        <w:t>Aksjonsdagen 24. september 2015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ascii="GothamMedium-Italic" w:hAnsi="GothamMedium-Italic" w:cs="GothamMedium-Italic"/>
          <w:i/>
          <w:iCs/>
          <w:sz w:val="20"/>
          <w:szCs w:val="20"/>
        </w:rPr>
      </w:pP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ascii="GothamMedium-Italic" w:hAnsi="GothamMedium-Italic" w:cs="GothamMedium-Italic"/>
          <w:i/>
          <w:iCs/>
          <w:sz w:val="24"/>
          <w:szCs w:val="24"/>
        </w:rPr>
      </w:pP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På innsamlingsdagen til Aksjon Colombia på Greve</w:t>
      </w:r>
      <w:r w:rsidR="00407D05">
        <w:rPr>
          <w:rFonts w:cstheme="minorHAnsi"/>
          <w:sz w:val="24"/>
          <w:szCs w:val="24"/>
        </w:rPr>
        <w:t>skogen videregående skole den 24. september</w:t>
      </w:r>
      <w:r>
        <w:rPr>
          <w:rFonts w:cstheme="minorHAnsi"/>
          <w:sz w:val="24"/>
          <w:szCs w:val="24"/>
        </w:rPr>
        <w:t xml:space="preserve"> skal jeg/vi samle inn penger som bøssebærer(e), og dermed bidra i innsamlingen </w:t>
      </w:r>
      <w:proofErr w:type="gramStart"/>
      <w:r>
        <w:rPr>
          <w:rFonts w:cstheme="minorHAnsi"/>
          <w:sz w:val="24"/>
          <w:szCs w:val="24"/>
        </w:rPr>
        <w:t>til ”</w:t>
      </w:r>
      <w:proofErr w:type="spellStart"/>
      <w:r>
        <w:rPr>
          <w:rFonts w:cstheme="minorHAnsi"/>
          <w:i/>
          <w:iCs/>
          <w:sz w:val="24"/>
          <w:szCs w:val="24"/>
        </w:rPr>
        <w:t>Lúz</w:t>
      </w:r>
      <w:proofErr w:type="spellEnd"/>
      <w:proofErr w:type="gramEnd"/>
      <w:r>
        <w:rPr>
          <w:rFonts w:cstheme="minorHAnsi"/>
          <w:i/>
          <w:iCs/>
          <w:sz w:val="24"/>
          <w:szCs w:val="24"/>
        </w:rPr>
        <w:t xml:space="preserve"> y Vida</w:t>
      </w:r>
      <w:r>
        <w:rPr>
          <w:rFonts w:cstheme="minorHAnsi"/>
          <w:sz w:val="24"/>
          <w:szCs w:val="24"/>
        </w:rPr>
        <w:t>”. Jeg/vi godtar at pengene jeg/vi samler inn settes på en konto i skolen regi, og overføres direkte til barnehjemmet. Jeg/vi godtar også med dette, samt binder meg/oss til, at den bøssen jeg/vi låner og dens komplette innhold skal leveres tilbake til skolens aksjonskomité snares</w:t>
      </w:r>
      <w:r w:rsidR="00C96D40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. Hvis vi går to og to sammen, har vi felles ansvar for bøssen og dens innhold.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Dersom jeg/vi unnlater å levere bøssen, eller hvis dens innhold er manipulert, er jeg/vi klar over at jeg/vi vil bli holdt ansvarlig for å erstatte denne/dette. Hvis dette ikke blir innfridd, vet jeg/ vi at dette vil føre til politianmeldelse. Ved innlevering av bøssen, vil dette dokumentet bli utlevert som en kvittering på at den er mottatt av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aksjonskomitéen</w:t>
      </w:r>
      <w:proofErr w:type="gramEnd"/>
      <w:r>
        <w:rPr>
          <w:rFonts w:cstheme="minorHAnsi"/>
          <w:sz w:val="24"/>
          <w:szCs w:val="24"/>
        </w:rPr>
        <w:t xml:space="preserve">. Jeg plikter meg herved til å gjøre en god innsats ved å samle inn minst 350 kroner. Går vi sammen to og </w:t>
      </w:r>
      <w:r w:rsidR="0089786E">
        <w:rPr>
          <w:rFonts w:cstheme="minorHAnsi"/>
          <w:sz w:val="24"/>
          <w:szCs w:val="24"/>
        </w:rPr>
        <w:t xml:space="preserve">to med én bøsse, er det naturlig å samle inn en sum på ca. 700 </w:t>
      </w:r>
      <w:proofErr w:type="gramStart"/>
      <w:r w:rsidR="0089786E">
        <w:rPr>
          <w:rFonts w:cstheme="minorHAnsi"/>
          <w:sz w:val="24"/>
          <w:szCs w:val="24"/>
        </w:rPr>
        <w:t>kr.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Om jeg/vi ikke oppfyller denne summen vil</w:t>
      </w:r>
      <w:r w:rsidR="00591A38">
        <w:rPr>
          <w:rFonts w:cstheme="minorHAnsi"/>
          <w:sz w:val="24"/>
          <w:szCs w:val="24"/>
        </w:rPr>
        <w:t xml:space="preserve"> jeg/vi få dagsfravær</w:t>
      </w:r>
      <w:r w:rsidR="00407D05">
        <w:rPr>
          <w:rFonts w:cstheme="minorHAnsi"/>
          <w:sz w:val="24"/>
          <w:szCs w:val="24"/>
        </w:rPr>
        <w:t xml:space="preserve"> for den 24. september 2015</w:t>
      </w:r>
      <w:r>
        <w:rPr>
          <w:rFonts w:cstheme="minorHAnsi"/>
          <w:sz w:val="24"/>
          <w:szCs w:val="24"/>
        </w:rPr>
        <w:t>.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Bøssenummer: _______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Jeg/vi bekrefter at jeg/vi godtar vilkårene ovenfor, og at jeg/vi har mottatt én bøsse: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230E2C" w:rsidTr="009639A3">
        <w:tc>
          <w:tcPr>
            <w:tcW w:w="4606" w:type="dxa"/>
            <w:hideMark/>
          </w:tcPr>
          <w:p w:rsidR="009639A3" w:rsidRDefault="00992AF4" w:rsidP="00230E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softHyphen/>
            </w:r>
            <w:r>
              <w:rPr>
                <w:rFonts w:cstheme="minorHAnsi"/>
                <w:sz w:val="24"/>
                <w:szCs w:val="24"/>
                <w:u w:val="single"/>
              </w:rPr>
              <w:softHyphen/>
              <w:t>__</w:t>
            </w:r>
            <w:proofErr w:type="spellStart"/>
            <w:r w:rsidR="00230E2C">
              <w:rPr>
                <w:rFonts w:cstheme="minorHAnsi"/>
                <w:sz w:val="24"/>
                <w:szCs w:val="24"/>
                <w:u w:val="single"/>
              </w:rPr>
              <w:t>Arjeta</w:t>
            </w:r>
            <w:proofErr w:type="spellEnd"/>
            <w:r w:rsidR="00230E2C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="00230E2C">
              <w:rPr>
                <w:rFonts w:cstheme="minorHAnsi"/>
                <w:sz w:val="24"/>
                <w:szCs w:val="24"/>
                <w:u w:val="single"/>
              </w:rPr>
              <w:t>Hoxha</w:t>
            </w:r>
            <w:proofErr w:type="spellEnd"/>
            <w:r w:rsidR="00230E2C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>
              <w:rPr>
                <w:rFonts w:cstheme="minorHAnsi"/>
                <w:sz w:val="24"/>
                <w:szCs w:val="24"/>
                <w:u w:val="single"/>
              </w:rPr>
              <w:t>3STH_</w:t>
            </w:r>
            <w:r w:rsidR="00230E2C">
              <w:rPr>
                <w:rFonts w:cstheme="minorHAnsi"/>
                <w:sz w:val="24"/>
                <w:szCs w:val="24"/>
                <w:u w:val="single"/>
              </w:rPr>
              <w:t>_______</w:t>
            </w:r>
            <w:bookmarkStart w:id="0" w:name="_GoBack"/>
            <w:bookmarkEnd w:id="0"/>
            <w:r w:rsidR="009639A3"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4606" w:type="dxa"/>
            <w:hideMark/>
          </w:tcPr>
          <w:p w:rsidR="009639A3" w:rsidRDefault="00992AF4" w:rsidP="00230E2C">
            <w:pPr>
              <w:autoSpaceDE w:val="0"/>
              <w:autoSpaceDN w:val="0"/>
              <w:adjustRightInd w:val="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</w:t>
            </w:r>
            <w:r w:rsidR="00230E2C">
              <w:rPr>
                <w:rFonts w:cstheme="minorHAnsi"/>
                <w:sz w:val="24"/>
                <w:szCs w:val="24"/>
                <w:u w:val="single"/>
              </w:rPr>
              <w:t>98031500</w:t>
            </w:r>
            <w:r>
              <w:rPr>
                <w:rFonts w:cstheme="minorHAnsi"/>
                <w:sz w:val="24"/>
                <w:szCs w:val="24"/>
                <w:u w:val="single"/>
              </w:rPr>
              <w:softHyphen/>
            </w:r>
            <w:r>
              <w:rPr>
                <w:rFonts w:cstheme="minorHAnsi"/>
                <w:sz w:val="24"/>
                <w:szCs w:val="24"/>
                <w:u w:val="single"/>
              </w:rPr>
              <w:softHyphen/>
            </w:r>
            <w:r>
              <w:rPr>
                <w:rFonts w:cstheme="minorHAnsi"/>
                <w:sz w:val="24"/>
                <w:szCs w:val="24"/>
                <w:u w:val="single"/>
              </w:rPr>
              <w:softHyphen/>
            </w:r>
            <w:r w:rsidR="009639A3">
              <w:rPr>
                <w:rFonts w:cstheme="minorHAnsi"/>
                <w:sz w:val="24"/>
                <w:szCs w:val="24"/>
              </w:rPr>
              <w:t>_____</w:t>
            </w:r>
          </w:p>
        </w:tc>
      </w:tr>
      <w:tr w:rsidR="00230E2C" w:rsidTr="009639A3">
        <w:trPr>
          <w:trHeight w:val="1125"/>
        </w:trPr>
        <w:tc>
          <w:tcPr>
            <w:tcW w:w="4606" w:type="dxa"/>
            <w:hideMark/>
          </w:tcPr>
          <w:p w:rsidR="009639A3" w:rsidRDefault="009639A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Elevens navn og klasse</w:t>
            </w:r>
          </w:p>
        </w:tc>
        <w:tc>
          <w:tcPr>
            <w:tcW w:w="4606" w:type="dxa"/>
            <w:hideMark/>
          </w:tcPr>
          <w:p w:rsidR="009639A3" w:rsidRDefault="009639A3">
            <w:pPr>
              <w:autoSpaceDE w:val="0"/>
              <w:autoSpaceDN w:val="0"/>
              <w:adjustRightInd w:val="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Tlf. nummer</w:t>
            </w:r>
          </w:p>
        </w:tc>
      </w:tr>
      <w:tr w:rsidR="00230E2C" w:rsidTr="009639A3">
        <w:tc>
          <w:tcPr>
            <w:tcW w:w="4606" w:type="dxa"/>
            <w:hideMark/>
          </w:tcPr>
          <w:p w:rsidR="009639A3" w:rsidRDefault="00230E2C" w:rsidP="00230E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</w:t>
            </w:r>
            <w:r>
              <w:rPr>
                <w:rFonts w:cstheme="minorHAnsi"/>
                <w:sz w:val="24"/>
                <w:szCs w:val="24"/>
                <w:u w:val="single"/>
              </w:rPr>
              <w:t>_Cecilie Gundersen</w:t>
            </w:r>
            <w:r w:rsidR="009639A3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u w:val="single"/>
              </w:rPr>
              <w:t>3STH</w:t>
            </w:r>
            <w:r w:rsidR="009639A3"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4606" w:type="dxa"/>
            <w:hideMark/>
          </w:tcPr>
          <w:p w:rsidR="009639A3" w:rsidRDefault="00992AF4" w:rsidP="00230E2C">
            <w:pPr>
              <w:autoSpaceDE w:val="0"/>
              <w:autoSpaceDN w:val="0"/>
              <w:adjustRightInd w:val="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</w:t>
            </w:r>
            <w:r w:rsidR="00230E2C">
              <w:rPr>
                <w:rFonts w:cstheme="minorHAnsi"/>
                <w:sz w:val="24"/>
                <w:szCs w:val="24"/>
                <w:u w:val="single"/>
              </w:rPr>
              <w:t>48004983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9639A3">
              <w:rPr>
                <w:rFonts w:cstheme="minorHAnsi"/>
                <w:sz w:val="24"/>
                <w:szCs w:val="24"/>
              </w:rPr>
              <w:t>___</w:t>
            </w:r>
          </w:p>
        </w:tc>
      </w:tr>
      <w:tr w:rsidR="00230E2C" w:rsidTr="009639A3">
        <w:trPr>
          <w:trHeight w:val="847"/>
        </w:trPr>
        <w:tc>
          <w:tcPr>
            <w:tcW w:w="4606" w:type="dxa"/>
            <w:hideMark/>
          </w:tcPr>
          <w:p w:rsidR="009639A3" w:rsidRDefault="009639A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Elevens navn og klasse</w:t>
            </w:r>
          </w:p>
        </w:tc>
        <w:tc>
          <w:tcPr>
            <w:tcW w:w="4606" w:type="dxa"/>
            <w:hideMark/>
          </w:tcPr>
          <w:p w:rsidR="009639A3" w:rsidRDefault="009639A3">
            <w:pPr>
              <w:autoSpaceDE w:val="0"/>
              <w:autoSpaceDN w:val="0"/>
              <w:adjustRightInd w:val="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Tlf. nummer</w:t>
            </w:r>
          </w:p>
        </w:tc>
      </w:tr>
    </w:tbl>
    <w:p w:rsidR="009639A3" w:rsidRDefault="009639A3" w:rsidP="009639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</w:t>
      </w:r>
    </w:p>
    <w:p w:rsidR="009639A3" w:rsidRDefault="009639A3" w:rsidP="0096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Aksjonskomitéens underskrift ved bøsse innlevert i tilfredsstillende stand.</w:t>
      </w:r>
    </w:p>
    <w:p w:rsidR="004E406D" w:rsidRPr="00F96E02" w:rsidRDefault="004E406D" w:rsidP="00F96E02"/>
    <w:sectPr w:rsidR="004E406D" w:rsidRPr="00F96E0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287" w:rsidRDefault="00A47287" w:rsidP="006A2719">
      <w:pPr>
        <w:spacing w:after="0" w:line="240" w:lineRule="auto"/>
      </w:pPr>
      <w:r>
        <w:separator/>
      </w:r>
    </w:p>
  </w:endnote>
  <w:endnote w:type="continuationSeparator" w:id="0">
    <w:p w:rsidR="00A47287" w:rsidRDefault="00A47287" w:rsidP="006A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Medium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19" w:rsidRDefault="00322A19">
    <w:pPr>
      <w:pStyle w:val="Bunntekst"/>
      <w:pBdr>
        <w:top w:val="thinThickSmallGap" w:sz="24" w:space="1" w:color="268CAE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Greveskogen videregående skole. </w:t>
    </w:r>
  </w:p>
  <w:p w:rsidR="00322A19" w:rsidRPr="00CE101C" w:rsidRDefault="00322A19" w:rsidP="00C21326">
    <w:pPr>
      <w:pStyle w:val="Bunntekst"/>
      <w:pBdr>
        <w:top w:val="thinThickSmallGap" w:sz="24" w:space="1" w:color="268CAE" w:themeColor="accent2" w:themeShade="7F"/>
      </w:pBdr>
      <w:tabs>
        <w:tab w:val="left" w:pos="2640"/>
        <w:tab w:val="left" w:pos="3585"/>
        <w:tab w:val="left" w:pos="3795"/>
        <w:tab w:val="left" w:pos="4200"/>
        <w:tab w:val="left" w:pos="4875"/>
        <w:tab w:val="left" w:pos="5212"/>
        <w:tab w:val="left" w:pos="5250"/>
        <w:tab w:val="left" w:pos="6270"/>
        <w:tab w:val="left" w:pos="6465"/>
        <w:tab w:val="left" w:pos="6780"/>
        <w:tab w:val="left" w:pos="7230"/>
        <w:tab w:val="left" w:pos="7305"/>
        <w:tab w:val="left" w:pos="8385"/>
        <w:tab w:val="left" w:pos="8865"/>
      </w:tabs>
      <w:rPr>
        <w:rFonts w:asciiTheme="majorHAnsi" w:eastAsiaTheme="majorEastAsia" w:hAnsiTheme="majorHAnsi" w:cstheme="majorBidi"/>
        <w:sz w:val="18"/>
      </w:rPr>
    </w:pPr>
    <w:proofErr w:type="gramStart"/>
    <w:r w:rsidRPr="00CE101C">
      <w:rPr>
        <w:rFonts w:asciiTheme="majorHAnsi" w:eastAsiaTheme="majorEastAsia" w:hAnsiTheme="majorHAnsi" w:cstheme="majorBidi"/>
        <w:sz w:val="18"/>
      </w:rPr>
      <w:t>Postadresse:</w:t>
    </w:r>
    <w:r w:rsidRPr="00CE101C">
      <w:rPr>
        <w:rFonts w:asciiTheme="majorHAnsi" w:eastAsiaTheme="majorEastAsia" w:hAnsiTheme="majorHAnsi" w:cstheme="majorBidi"/>
        <w:sz w:val="18"/>
      </w:rPr>
      <w:tab/>
    </w:r>
    <w:proofErr w:type="gramEnd"/>
    <w:r w:rsidRPr="00CE101C">
      <w:rPr>
        <w:rFonts w:asciiTheme="majorHAnsi" w:eastAsiaTheme="majorEastAsia" w:hAnsiTheme="majorHAnsi" w:cstheme="majorBidi"/>
        <w:sz w:val="18"/>
      </w:rPr>
      <w:t>Adresse:</w:t>
    </w:r>
    <w:r w:rsidRPr="00CE101C"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ab/>
      <w:t>Telefon:</w:t>
    </w:r>
    <w:r w:rsidRPr="00CE101C"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ab/>
    </w:r>
    <w:r>
      <w:rPr>
        <w:rFonts w:asciiTheme="majorHAnsi" w:eastAsiaTheme="majorEastAsia" w:hAnsiTheme="majorHAnsi" w:cstheme="majorBidi"/>
        <w:sz w:val="18"/>
      </w:rPr>
      <w:tab/>
    </w:r>
    <w:proofErr w:type="spellStart"/>
    <w:r w:rsidRPr="00CE101C">
      <w:rPr>
        <w:rFonts w:asciiTheme="majorHAnsi" w:eastAsiaTheme="majorEastAsia" w:hAnsiTheme="majorHAnsi" w:cstheme="majorBidi"/>
        <w:sz w:val="18"/>
      </w:rPr>
      <w:t>Telefax</w:t>
    </w:r>
    <w:proofErr w:type="spellEnd"/>
    <w:r w:rsidRPr="00CE101C">
      <w:rPr>
        <w:rFonts w:asciiTheme="majorHAnsi" w:eastAsiaTheme="majorEastAsia" w:hAnsiTheme="majorHAnsi" w:cstheme="majorBidi"/>
        <w:sz w:val="18"/>
      </w:rPr>
      <w:t>:</w:t>
    </w:r>
    <w:r w:rsidRPr="00CE101C"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ab/>
      <w:t>Organisasjonsnummer:</w:t>
    </w:r>
  </w:p>
  <w:p w:rsidR="00322A19" w:rsidRPr="00CE101C" w:rsidRDefault="00322A19" w:rsidP="00441530">
    <w:pPr>
      <w:pStyle w:val="Bunntekst"/>
      <w:pBdr>
        <w:top w:val="thinThickSmallGap" w:sz="24" w:space="1" w:color="268CAE" w:themeColor="accent2" w:themeShade="7F"/>
      </w:pBdr>
      <w:tabs>
        <w:tab w:val="left" w:pos="2624"/>
        <w:tab w:val="left" w:pos="2655"/>
        <w:tab w:val="left" w:pos="3555"/>
        <w:tab w:val="left" w:pos="3793"/>
        <w:tab w:val="left" w:pos="3825"/>
        <w:tab w:val="left" w:pos="4935"/>
        <w:tab w:val="left" w:pos="5220"/>
        <w:tab w:val="left" w:pos="5295"/>
        <w:tab w:val="left" w:pos="5340"/>
        <w:tab w:val="left" w:pos="5370"/>
        <w:tab w:val="left" w:pos="5730"/>
        <w:tab w:val="left" w:pos="6255"/>
        <w:tab w:val="left" w:pos="6491"/>
        <w:tab w:val="left" w:pos="6525"/>
        <w:tab w:val="left" w:pos="6825"/>
        <w:tab w:val="left" w:pos="7335"/>
        <w:tab w:val="left" w:pos="7725"/>
      </w:tabs>
      <w:ind w:left="708" w:hanging="708"/>
      <w:rPr>
        <w:rFonts w:asciiTheme="majorHAnsi" w:eastAsiaTheme="majorEastAsia" w:hAnsiTheme="majorHAnsi" w:cstheme="majorBidi"/>
        <w:sz w:val="18"/>
      </w:rPr>
    </w:pPr>
    <w:r w:rsidRPr="00CE101C">
      <w:rPr>
        <w:rFonts w:asciiTheme="majorHAnsi" w:eastAsiaTheme="majorEastAsia" w:hAnsiTheme="majorHAnsi" w:cstheme="majorBidi"/>
        <w:sz w:val="18"/>
      </w:rPr>
      <w:t>Eikveien 2, 3123 TØNSBERG</w:t>
    </w:r>
    <w:r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>Eikveien 2</w:t>
    </w:r>
    <w:r w:rsidRPr="00CE101C">
      <w:rPr>
        <w:rFonts w:asciiTheme="majorHAnsi" w:eastAsiaTheme="majorEastAsia" w:hAnsiTheme="majorHAnsi" w:cstheme="majorBidi"/>
        <w:sz w:val="18"/>
      </w:rPr>
      <w:tab/>
    </w:r>
    <w:r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>33 01 61 00</w:t>
    </w:r>
    <w:r w:rsidRPr="00CE101C"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ab/>
      <w:t>33 01 62 98</w:t>
    </w:r>
    <w:r w:rsidRPr="00CE101C">
      <w:rPr>
        <w:rFonts w:asciiTheme="majorHAnsi" w:eastAsiaTheme="majorEastAsia" w:hAnsiTheme="majorHAnsi" w:cstheme="majorBidi"/>
        <w:sz w:val="18"/>
      </w:rPr>
      <w:tab/>
    </w:r>
    <w:r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>974.574.993</w:t>
    </w:r>
  </w:p>
  <w:p w:rsidR="00322A19" w:rsidRDefault="00322A19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287" w:rsidRDefault="00A47287" w:rsidP="006A2719">
      <w:pPr>
        <w:spacing w:after="0" w:line="240" w:lineRule="auto"/>
      </w:pPr>
      <w:r>
        <w:separator/>
      </w:r>
    </w:p>
  </w:footnote>
  <w:footnote w:type="continuationSeparator" w:id="0">
    <w:p w:rsidR="00A47287" w:rsidRDefault="00A47287" w:rsidP="006A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19" w:rsidRDefault="00322A19">
    <w:pPr>
      <w:pStyle w:val="Topptekst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7B2594" wp14:editId="175D5C5C">
              <wp:simplePos x="0" y="0"/>
              <wp:positionH relativeFrom="column">
                <wp:posOffset>2242185</wp:posOffset>
              </wp:positionH>
              <wp:positionV relativeFrom="paragraph">
                <wp:posOffset>609600</wp:posOffset>
              </wp:positionV>
              <wp:extent cx="3629025" cy="1403985"/>
              <wp:effectExtent l="0" t="0" r="0" b="0"/>
              <wp:wrapNone/>
              <wp:docPr id="307" name="Tekstbo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902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2A19" w:rsidRPr="00D147CB" w:rsidRDefault="00322A19" w:rsidP="00D147CB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Greveskogen videregående skole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7B2594" id="_x0000_t202" coordsize="21600,21600" o:spt="202" path="m,l,21600r21600,l21600,xe">
              <v:stroke joinstyle="miter"/>
              <v:path gradientshapeok="t" o:connecttype="rect"/>
            </v:shapetype>
            <v:shape id="Tekstboks 2" o:spid="_x0000_s1026" type="#_x0000_t202" style="position:absolute;margin-left:176.55pt;margin-top:48pt;width:285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" filled="f" stroked="f" strokeweight="2pt">
              <v:textbox style="mso-fit-shape-to-text:t">
                <w:txbxContent>
                  <w:p w:rsidR="004E406D" w:rsidRPr="00D147CB" w:rsidRDefault="004E406D" w:rsidP="00D147CB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Greveskogen videregående skole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3ACF4BC" wp14:editId="4D35BCCB">
          <wp:simplePos x="0" y="0"/>
          <wp:positionH relativeFrom="column">
            <wp:posOffset>-871220</wp:posOffset>
          </wp:positionH>
          <wp:positionV relativeFrom="paragraph">
            <wp:posOffset>-430530</wp:posOffset>
          </wp:positionV>
          <wp:extent cx="7515225" cy="1649095"/>
          <wp:effectExtent l="0" t="0" r="9525" b="8255"/>
          <wp:wrapTight wrapText="bothSides">
            <wp:wrapPolygon edited="0">
              <wp:start x="0" y="0"/>
              <wp:lineTo x="0" y="21459"/>
              <wp:lineTo x="21573" y="21459"/>
              <wp:lineTo x="21573" y="0"/>
              <wp:lineTo x="0" y="0"/>
            </wp:wrapPolygon>
          </wp:wrapTight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isontstripe_l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649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636EB"/>
    <w:multiLevelType w:val="hybridMultilevel"/>
    <w:tmpl w:val="17C652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E10D4"/>
    <w:multiLevelType w:val="hybridMultilevel"/>
    <w:tmpl w:val="99E2D9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87DA1"/>
    <w:multiLevelType w:val="hybridMultilevel"/>
    <w:tmpl w:val="C8F26F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C3"/>
    <w:rsid w:val="000154C3"/>
    <w:rsid w:val="000471B3"/>
    <w:rsid w:val="00094A74"/>
    <w:rsid w:val="00190DBD"/>
    <w:rsid w:val="001C5183"/>
    <w:rsid w:val="00230E2C"/>
    <w:rsid w:val="00242C4B"/>
    <w:rsid w:val="00322A19"/>
    <w:rsid w:val="00346EAA"/>
    <w:rsid w:val="00407D05"/>
    <w:rsid w:val="004347C6"/>
    <w:rsid w:val="00441530"/>
    <w:rsid w:val="00474360"/>
    <w:rsid w:val="00475EA9"/>
    <w:rsid w:val="00485EF8"/>
    <w:rsid w:val="004E406D"/>
    <w:rsid w:val="00517EED"/>
    <w:rsid w:val="00591A38"/>
    <w:rsid w:val="005F5E02"/>
    <w:rsid w:val="0062095C"/>
    <w:rsid w:val="00622F65"/>
    <w:rsid w:val="00625D0A"/>
    <w:rsid w:val="006A2719"/>
    <w:rsid w:val="007457FC"/>
    <w:rsid w:val="0075787E"/>
    <w:rsid w:val="00782FC7"/>
    <w:rsid w:val="007B0234"/>
    <w:rsid w:val="007B3BB4"/>
    <w:rsid w:val="007F3125"/>
    <w:rsid w:val="0080716D"/>
    <w:rsid w:val="00867AEB"/>
    <w:rsid w:val="0089786E"/>
    <w:rsid w:val="009400D0"/>
    <w:rsid w:val="00941C11"/>
    <w:rsid w:val="00963024"/>
    <w:rsid w:val="009639A3"/>
    <w:rsid w:val="00992AF4"/>
    <w:rsid w:val="00995614"/>
    <w:rsid w:val="009F2EB9"/>
    <w:rsid w:val="00A47287"/>
    <w:rsid w:val="00B93522"/>
    <w:rsid w:val="00BF4F8F"/>
    <w:rsid w:val="00BF5324"/>
    <w:rsid w:val="00C21326"/>
    <w:rsid w:val="00C3686F"/>
    <w:rsid w:val="00C9378A"/>
    <w:rsid w:val="00C96D40"/>
    <w:rsid w:val="00CE101C"/>
    <w:rsid w:val="00D147CB"/>
    <w:rsid w:val="00DF2B65"/>
    <w:rsid w:val="00E763BC"/>
    <w:rsid w:val="00EA6D6A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777AE-AC2C-4959-9CDB-3ED3EBE7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2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69F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4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25D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4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2719"/>
    <w:rPr>
      <w:rFonts w:asciiTheme="majorHAnsi" w:eastAsiaTheme="majorEastAsia" w:hAnsiTheme="majorHAnsi" w:cstheme="majorBidi"/>
      <w:b/>
      <w:bCs/>
      <w:color w:val="00869F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6A2719"/>
    <w:pPr>
      <w:pBdr>
        <w:bottom w:val="single" w:sz="8" w:space="4" w:color="00B4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A271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6A2719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6A2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A271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6A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A2719"/>
  </w:style>
  <w:style w:type="paragraph" w:styleId="Bunntekst">
    <w:name w:val="footer"/>
    <w:basedOn w:val="Normal"/>
    <w:link w:val="BunntekstTegn"/>
    <w:uiPriority w:val="99"/>
    <w:unhideWhenUsed/>
    <w:rsid w:val="006A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A2719"/>
  </w:style>
  <w:style w:type="table" w:styleId="Tabellrutenett">
    <w:name w:val="Table Grid"/>
    <w:basedOn w:val="Vanligtabell"/>
    <w:uiPriority w:val="59"/>
    <w:rsid w:val="009F2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ildetekst">
    <w:name w:val="caption"/>
    <w:basedOn w:val="Normal"/>
    <w:next w:val="Normal"/>
    <w:uiPriority w:val="35"/>
    <w:unhideWhenUsed/>
    <w:qFormat/>
    <w:rsid w:val="009F2EB9"/>
    <w:pPr>
      <w:spacing w:line="240" w:lineRule="auto"/>
    </w:pPr>
    <w:rPr>
      <w:b/>
      <w:bCs/>
      <w:color w:val="00B4D5" w:themeColor="accent1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D0A"/>
    <w:rPr>
      <w:rFonts w:asciiTheme="majorHAnsi" w:eastAsiaTheme="majorEastAsia" w:hAnsiTheme="majorHAnsi" w:cstheme="majorBidi"/>
      <w:b/>
      <w:bCs/>
      <w:color w:val="00B4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25D0A"/>
    <w:rPr>
      <w:rFonts w:asciiTheme="majorHAnsi" w:eastAsiaTheme="majorEastAsia" w:hAnsiTheme="majorHAnsi" w:cstheme="majorBidi"/>
      <w:b/>
      <w:bCs/>
      <w:color w:val="00B4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\Documents\Colombia14\b&#248;ssekontrakt.dotx" TargetMode="External"/></Relationships>
</file>

<file path=word/theme/theme1.xml><?xml version="1.0" encoding="utf-8"?>
<a:theme xmlns:a="http://schemas.openxmlformats.org/drawingml/2006/main" name="vfk">
  <a:themeElements>
    <a:clrScheme name="Egendefinert 2">
      <a:dk1>
        <a:srgbClr val="595959"/>
      </a:dk1>
      <a:lt1>
        <a:srgbClr val="FFFFFF"/>
      </a:lt1>
      <a:dk2>
        <a:srgbClr val="000000"/>
      </a:dk2>
      <a:lt2>
        <a:srgbClr val="BFBFBF"/>
      </a:lt2>
      <a:accent1>
        <a:srgbClr val="00B4D5"/>
      </a:accent1>
      <a:accent2>
        <a:srgbClr val="BAE3F0"/>
      </a:accent2>
      <a:accent3>
        <a:srgbClr val="BFBFBF"/>
      </a:accent3>
      <a:accent4>
        <a:srgbClr val="000000"/>
      </a:accent4>
      <a:accent5>
        <a:srgbClr val="DAEDEF"/>
      </a:accent5>
      <a:accent6>
        <a:srgbClr val="00B4D5"/>
      </a:accent6>
      <a:hlink>
        <a:srgbClr val="FFFFFF"/>
      </a:hlink>
      <a:folHlink>
        <a:srgbClr val="00B4D5"/>
      </a:folHlink>
    </a:clrScheme>
    <a:fontScheme name="vfk_enke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72BD2-B0FC-47C1-BF32-18661C481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bøssekontrakt</Template>
  <TotalTime>0</TotalTime>
  <Pages>1</Pages>
  <Words>265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 Åsheim</dc:creator>
  <cp:lastModifiedBy>Torstein Solheim Ølberg</cp:lastModifiedBy>
  <cp:revision>2</cp:revision>
  <cp:lastPrinted>2015-09-18T09:16:00Z</cp:lastPrinted>
  <dcterms:created xsi:type="dcterms:W3CDTF">2015-09-18T10:50:00Z</dcterms:created>
  <dcterms:modified xsi:type="dcterms:W3CDTF">2015-09-18T10:50:00Z</dcterms:modified>
</cp:coreProperties>
</file>