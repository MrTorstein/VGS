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22581E" w:rsidRPr="000370F5" w:rsidRDefault="00F23866" w:rsidP="000370F5">
          <w:pPr>
            <w:pStyle w:val="Ingenmellomrom"/>
            <w:rPr>
              <w:sz w:val="24"/>
            </w:rPr>
          </w:pPr>
          <w:r w:rsidRPr="00E43339"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18DEAAA9" wp14:editId="3145D17D">
                <wp:simplePos x="0" y="0"/>
                <wp:positionH relativeFrom="margin">
                  <wp:posOffset>945515</wp:posOffset>
                </wp:positionH>
                <wp:positionV relativeFrom="margin">
                  <wp:posOffset>2082165</wp:posOffset>
                </wp:positionV>
                <wp:extent cx="3657600" cy="2286000"/>
                <wp:effectExtent l="266700" t="266700" r="266700" b="285750"/>
                <wp:wrapSquare wrapText="bothSides"/>
                <wp:docPr id="22" name="Bilde: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95C7E" w:rsidRPr="00E43339">
            <w:br w:type="page"/>
          </w:r>
          <w:r w:rsidR="005A7045" w:rsidRPr="00E433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D7DCD27" wp14:editId="0E34313B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7765415</wp:posOffset>
                    </wp:positionV>
                    <wp:extent cx="3943350" cy="264795"/>
                    <wp:effectExtent l="0" t="0" r="5715" b="0"/>
                    <wp:wrapSquare wrapText="bothSides"/>
                    <wp:docPr id="20" name="Tekstboks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A1A" w:rsidRDefault="00E27902">
                                <w:pPr>
                                  <w:pStyle w:val="Kontaktopplysninger"/>
                                </w:pPr>
                                <w:sdt>
                                  <w:sdtPr>
                                    <w:alias w:val="Navn"/>
                                    <w:tag w:val=""/>
                                    <w:id w:val="-204099784"/>
                                    <w:placeholder>
                                      <w:docPart w:val="AEC4EE4FA12146F2B9E549FB78D3131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6AE6">
                                      <w:t>Kasper Lindqvist Mikkelsen</w:t>
                                    </w:r>
                                  </w:sdtContent>
                                </w:sdt>
                                <w:r w:rsidR="00595F20">
                                  <w:t xml:space="preserve">, Kenneth André </w:t>
                                </w:r>
                                <w:proofErr w:type="spellStart"/>
                                <w:r w:rsidR="00595F20">
                                  <w:t>Inghelm</w:t>
                                </w:r>
                                <w:proofErr w:type="spellEnd"/>
                                <w:r w:rsidR="00595F20">
                                  <w:t xml:space="preserve"> Mørkved og Benjamin Grimsgaard Bøe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20" o:spid="_x0000_s1026" type="#_x0000_t202" style="position:absolute;margin-left:10.9pt;margin-top:611.45pt;width:310.5pt;height:20.85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" o:allowoverlap="f" filled="f" stroked="f" strokeweight=".5pt">
                    <v:textbox style="mso-fit-shape-to-text:t" inset="0,,0">
                      <w:txbxContent>
                        <w:p w:rsidR="00571A1A" w:rsidRDefault="00E34374">
                          <w:pPr>
                            <w:pStyle w:val="Kontaktopplysninger"/>
                          </w:pPr>
                          <w:sdt>
                            <w:sdtPr>
                              <w:alias w:val="Navn"/>
                              <w:tag w:val=""/>
                              <w:id w:val="-304397026"/>
                              <w:placeholder>
                                <w:docPart w:val="AEC4EE4FA12146F2B9E549FB78D3131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C6AE6">
                                <w:t>Kasper Lindqvist Mikkelsen</w:t>
                              </w:r>
                            </w:sdtContent>
                          </w:sdt>
                          <w:r w:rsidR="00595F20">
                            <w:t xml:space="preserve">, Kenneth André </w:t>
                          </w:r>
                          <w:proofErr w:type="spellStart"/>
                          <w:r w:rsidR="00595F20">
                            <w:t>Inghelm</w:t>
                          </w:r>
                          <w:proofErr w:type="spellEnd"/>
                          <w:r w:rsidR="00595F20">
                            <w:t xml:space="preserve"> Mørkved og Benjamin </w:t>
                          </w:r>
                          <w:proofErr w:type="spellStart"/>
                          <w:r w:rsidR="00595F20">
                            <w:t>Grimsgaard</w:t>
                          </w:r>
                          <w:proofErr w:type="spellEnd"/>
                          <w:r w:rsidR="00595F20">
                            <w:t xml:space="preserve"> Bøe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A7045" w:rsidRPr="00E433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35152D1" wp14:editId="61E2E01C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6090123</wp:posOffset>
                    </wp:positionV>
                    <wp:extent cx="3943350" cy="1325880"/>
                    <wp:effectExtent l="0" t="0" r="5715" b="5080"/>
                    <wp:wrapSquare wrapText="bothSides"/>
                    <wp:docPr id="21" name="Tekstboks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tel"/>
                                  <w:tag w:val=""/>
                                  <w:id w:val="175848494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1A1A" w:rsidRDefault="00595F20">
                                    <w:pPr>
                                      <w:pStyle w:val="Tittel"/>
                                    </w:pPr>
                                    <w:r>
                                      <w:t>Måling av akselerasjon</w:t>
                                    </w:r>
                                  </w:p>
                                </w:sdtContent>
                              </w:sdt>
                              <w:p w:rsidR="00571A1A" w:rsidRDefault="00E27902">
                                <w:pPr>
                                  <w:pStyle w:val="Undertittel"/>
                                </w:pPr>
                                <w:sdt>
                                  <w:sdtPr>
                                    <w:alias w:val="Undertittel"/>
                                    <w:tag w:val=""/>
                                    <w:id w:val="94643439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5F20">
                                      <w:t>«På skråplanet»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boks 21" o:spid="_x0000_s1027" type="#_x0000_t202" style="position:absolute;margin-left:10.9pt;margin-top:479.5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71A1A" w:rsidRDefault="00595F20">
                              <w:pPr>
                                <w:pStyle w:val="Tittel"/>
                              </w:pPr>
                              <w:r>
                                <w:t>Måling av akselerasjon</w:t>
                              </w:r>
                            </w:p>
                          </w:sdtContent>
                        </w:sdt>
                        <w:p w:rsidR="00571A1A" w:rsidRDefault="00E34374">
                          <w:pPr>
                            <w:pStyle w:val="Undertittel"/>
                          </w:pPr>
                          <w:sdt>
                            <w:sdtPr>
                              <w:alias w:val="Undertit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5F20">
                                <w:t>«På skråplanet»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:rsidR="0022581E" w:rsidRDefault="00AC6AE6" w:rsidP="00AC6AE6">
      <w:pPr>
        <w:pStyle w:val="Overskrift1"/>
        <w:rPr>
          <w:rStyle w:val="Overskrift1Tegn"/>
        </w:rPr>
      </w:pPr>
      <w:r>
        <w:rPr>
          <w:rStyle w:val="Overskrift1Tegn"/>
        </w:rPr>
        <w:lastRenderedPageBreak/>
        <w:t>Hensikt</w:t>
      </w:r>
    </w:p>
    <w:p w:rsidR="00AC6AE6" w:rsidRDefault="00AC6AE6" w:rsidP="00AC6AE6">
      <w:r>
        <w:t xml:space="preserve">Vi skulle finne akselerasjonen og motstanden på en bil som vi slipper ned hellet plan. </w:t>
      </w:r>
    </w:p>
    <w:p w:rsidR="00AC6AE6" w:rsidRDefault="00AC6AE6" w:rsidP="00AC6AE6">
      <w:pPr>
        <w:pStyle w:val="Overskrift1"/>
      </w:pPr>
      <w:r>
        <w:t>Utstyr</w:t>
      </w:r>
    </w:p>
    <w:p w:rsidR="00AC6AE6" w:rsidRDefault="00AC6AE6" w:rsidP="00AC6AE6">
      <w:pPr>
        <w:pStyle w:val="Listeavsnitt"/>
        <w:numPr>
          <w:ilvl w:val="0"/>
          <w:numId w:val="7"/>
        </w:numPr>
      </w:pPr>
      <w:r>
        <w:t>Hellende plan</w:t>
      </w:r>
      <w:r w:rsidR="00F65334">
        <w:t>, helst med spor til bilen</w:t>
      </w:r>
    </w:p>
    <w:p w:rsidR="00AC6AE6" w:rsidRDefault="00AC6AE6" w:rsidP="00AC6AE6">
      <w:pPr>
        <w:pStyle w:val="Listeavsnitt"/>
        <w:numPr>
          <w:ilvl w:val="0"/>
          <w:numId w:val="7"/>
        </w:numPr>
      </w:pPr>
      <w:r>
        <w:t>En lekebil</w:t>
      </w:r>
    </w:p>
    <w:p w:rsidR="00AC6AE6" w:rsidRDefault="00AC6AE6" w:rsidP="00AC6AE6">
      <w:pPr>
        <w:pStyle w:val="Listeavsnitt"/>
        <w:numPr>
          <w:ilvl w:val="0"/>
          <w:numId w:val="7"/>
        </w:numPr>
      </w:pPr>
      <w:r>
        <w:t xml:space="preserve">Capstone </w:t>
      </w:r>
      <w:r w:rsidR="00F65334">
        <w:t>avstand</w:t>
      </w:r>
      <w:r>
        <w:t>småler</w:t>
      </w:r>
    </w:p>
    <w:p w:rsidR="00AC6AE6" w:rsidRDefault="00AC6AE6" w:rsidP="00AC6AE6">
      <w:pPr>
        <w:pStyle w:val="Listeavsnitt"/>
        <w:numPr>
          <w:ilvl w:val="0"/>
          <w:numId w:val="7"/>
        </w:numPr>
      </w:pPr>
      <w:r>
        <w:t>Linjal</w:t>
      </w:r>
    </w:p>
    <w:p w:rsidR="00AC6AE6" w:rsidRDefault="00AC6AE6" w:rsidP="00AC6AE6">
      <w:pPr>
        <w:pStyle w:val="Listeavsnitt"/>
        <w:numPr>
          <w:ilvl w:val="0"/>
          <w:numId w:val="7"/>
        </w:numPr>
      </w:pPr>
      <w:r>
        <w:t>Datamaskin</w:t>
      </w:r>
    </w:p>
    <w:p w:rsidR="00AC6AE6" w:rsidRDefault="00AC6AE6" w:rsidP="00AC6AE6">
      <w:pPr>
        <w:pStyle w:val="Overskrift1"/>
      </w:pPr>
      <w:r>
        <w:t>Fremgangsmetode</w:t>
      </w:r>
    </w:p>
    <w:p w:rsidR="00AC6AE6" w:rsidRDefault="00AC6AE6" w:rsidP="00AC6AE6">
      <w:r>
        <w:t>Vi satte opp planet og gav det en tilfeldig vinkel. Deretter målte vi høydeforskjellene på hver side av planet og br</w:t>
      </w:r>
      <w:r w:rsidR="003F2D70">
        <w:t>ukte dette til å finne vinkelen, ved hjelp av tangens.</w:t>
      </w:r>
      <w:r>
        <w:t xml:space="preserve"> Vi veide så lekebilen for å finne ut massen. Så regnet vi oss fram til akselerasjonen bilen ville ha dersom det ikke var noe friksjon.</w:t>
      </w:r>
    </w:p>
    <w:p w:rsidR="00AC6AE6" w:rsidRDefault="003F2D70" w:rsidP="00AC6AE6">
      <w:r>
        <w:t>Deretter</w:t>
      </w:r>
      <w:r w:rsidR="00F65334">
        <w:t xml:space="preserve"> satte vi opp avstands</w:t>
      </w:r>
      <w:r w:rsidR="00AC6AE6">
        <w:t>måleren. Vi satte på bilen og målte avstanden den kjørte over tid. Vi tok resultatene og limte det inn i</w:t>
      </w:r>
      <w:r w:rsidR="00F65334">
        <w:t xml:space="preserve"> G</w:t>
      </w:r>
      <w:r w:rsidR="00AC6AE6">
        <w:t>eogebra. Deretter deriverte vi dette for å finne ut fart og akselerasjon.</w:t>
      </w:r>
    </w:p>
    <w:p w:rsidR="00AC6AE6" w:rsidRDefault="00AC6AE6" w:rsidP="00AC6AE6">
      <w:pPr>
        <w:pStyle w:val="Overskrift1"/>
      </w:pPr>
      <w:r>
        <w:t>Resultater</w:t>
      </w:r>
    </w:p>
    <w:p w:rsidR="00DB3B30" w:rsidRDefault="00DB3B30" w:rsidP="00DB3B30">
      <w:r>
        <w:t xml:space="preserve">1) </w:t>
      </w:r>
    </w:p>
    <w:p w:rsidR="003F2D70" w:rsidRPr="00DB3B30" w:rsidRDefault="003F2D70" w:rsidP="00DB3B30">
      <w:pPr>
        <w:rPr>
          <w:rFonts w:eastAsiaTheme="minorEastAsia"/>
        </w:rPr>
      </w:pPr>
      <w:r>
        <w:t xml:space="preserve">Vi fant at høyden til planet var 4,4 cm, samt at lengden var 100 cm. Deretter fant vi hellingsvinkelen ved å bruke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4,4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>=2,52°</m:t>
        </m:r>
      </m:oMath>
      <w:r w:rsidRPr="00DB3B30">
        <w:rPr>
          <w:rFonts w:eastAsiaTheme="minorEastAsia"/>
        </w:rPr>
        <w:t xml:space="preserve">. Denne vinkelen fant vi igjen som vinkelen mellom kraften G, og y-komponenten til G. </w:t>
      </w:r>
    </w:p>
    <w:p w:rsidR="003F2D70" w:rsidRDefault="003F2D70" w:rsidP="003F2D70">
      <w:pPr>
        <w:rPr>
          <w:rFonts w:eastAsiaTheme="minorEastAsia"/>
        </w:rPr>
      </w:pPr>
      <w:r>
        <w:rPr>
          <w:rFonts w:eastAsiaTheme="minorEastAsia"/>
        </w:rPr>
        <w:t xml:space="preserve">Akselerasjonskraften er gitt ved: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2,52</m:t>
                </m:r>
              </m:e>
            </m:d>
          </m:e>
        </m:func>
        <m:r>
          <w:rPr>
            <w:rFonts w:ascii="Cambria Math" w:eastAsiaTheme="minorEastAsia" w:hAnsi="Cambria Math"/>
          </w:rPr>
          <m:t>∙9,81∙</m:t>
        </m:r>
        <m:r>
          <w:rPr>
            <w:rFonts w:ascii="Cambria Math" w:eastAsiaTheme="minorEastAsia" w:hAnsi="Cambria Math"/>
          </w:rPr>
          <m:t>0,6468=0,279 N.</m:t>
        </m:r>
      </m:oMath>
    </w:p>
    <w:p w:rsidR="003F2D70" w:rsidRDefault="003F2D70" w:rsidP="003F2D70">
      <w:pPr>
        <w:rPr>
          <w:rFonts w:eastAsiaTheme="minorEastAsia"/>
          <w:b/>
        </w:rPr>
      </w:pPr>
      <w:r>
        <w:rPr>
          <w:rFonts w:eastAsiaTheme="minorEastAsia"/>
        </w:rPr>
        <w:t xml:space="preserve">Deretter er akselerasjonen gitt ved: </w:t>
      </w:r>
      <m:oMath>
        <m:r>
          <w:rPr>
            <w:rFonts w:ascii="Cambria Math" w:eastAsiaTheme="minorEastAsia" w:hAnsi="Cambria Math"/>
            <w:u w:val="single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u w:val="single"/>
              </w:rPr>
            </m:ctrlPr>
          </m:fPr>
          <m:num>
            <m:r>
              <w:rPr>
                <w:rFonts w:ascii="Cambria Math" w:eastAsiaTheme="minorEastAsia" w:hAnsi="Cambria Math"/>
                <w:u w:val="single"/>
              </w:rPr>
              <m:t>F</m:t>
            </m:r>
          </m:num>
          <m:den>
            <m:r>
              <w:rPr>
                <w:rFonts w:ascii="Cambria Math" w:eastAsiaTheme="minorEastAsia" w:hAnsi="Cambria Math"/>
                <w:u w:val="single"/>
              </w:rPr>
              <m:t>m</m:t>
            </m:r>
          </m:den>
        </m:f>
        <m:r>
          <w:rPr>
            <w:rFonts w:ascii="Cambria Math" w:eastAsiaTheme="minorEastAsia" w:hAnsi="Cambria Math"/>
            <w:u w:val="singl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u w:val="single"/>
              </w:rPr>
            </m:ctrlPr>
          </m:fPr>
          <m:num>
            <m:r>
              <w:rPr>
                <w:rFonts w:ascii="Cambria Math" w:eastAsiaTheme="minorEastAsia" w:hAnsi="Cambria Math"/>
                <w:u w:val="single"/>
              </w:rPr>
              <m:t>0,279</m:t>
            </m:r>
          </m:num>
          <m:den>
            <m:r>
              <w:rPr>
                <w:rFonts w:ascii="Cambria Math" w:eastAsiaTheme="minorEastAsia" w:hAnsi="Cambria Math"/>
                <w:u w:val="single"/>
              </w:rPr>
              <m:t>0,6468</m:t>
            </m:r>
          </m:den>
        </m:f>
        <m:r>
          <w:rPr>
            <w:rFonts w:ascii="Cambria Math" w:eastAsiaTheme="minorEastAsia" w:hAnsi="Cambria Math"/>
            <w:u w:val="single"/>
          </w:rPr>
          <m:t>=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0,431 m/</m:t>
        </m:r>
        <m:sSup>
          <m:sSup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2</m:t>
            </m:r>
          </m:sup>
        </m:sSup>
      </m:oMath>
      <w:r w:rsidRPr="003F2D70">
        <w:rPr>
          <w:rFonts w:eastAsiaTheme="minorEastAsia"/>
          <w:b/>
        </w:rPr>
        <w:t>.</w:t>
      </w:r>
    </w:p>
    <w:p w:rsidR="00DB3B30" w:rsidRDefault="00DB3B30" w:rsidP="003F2D70">
      <w:pPr>
        <w:rPr>
          <w:rFonts w:eastAsiaTheme="minorEastAsia"/>
          <w:b/>
        </w:rPr>
      </w:pPr>
      <w:r>
        <w:rPr>
          <w:rFonts w:eastAsiaTheme="minorEastAsia"/>
          <w:b/>
        </w:rPr>
        <w:t>2)</w:t>
      </w:r>
    </w:p>
    <w:p w:rsidR="00DB3B30" w:rsidRDefault="00DB3B30" w:rsidP="003F2D70">
      <w:pPr>
        <w:rPr>
          <w:rFonts w:eastAsiaTheme="minorEastAsia"/>
          <w:b/>
          <w:u w:val="single"/>
        </w:rPr>
      </w:pPr>
      <w:r>
        <w:rPr>
          <w:rFonts w:eastAsiaTheme="minorEastAsia"/>
        </w:rPr>
        <w:t>Ved å måle strekningen til bilen som funksjon av tiden, ved hjelp av</w:t>
      </w:r>
      <w:r w:rsidR="00EF1BEC">
        <w:rPr>
          <w:rFonts w:eastAsiaTheme="minorEastAsia"/>
        </w:rPr>
        <w:t xml:space="preserve"> Capstone, fikk vi et uttrykk for strekningen: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=0,208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-0,394t+0,264.</m:t>
        </m:r>
      </m:oMath>
      <w:r w:rsidR="00EF1BEC">
        <w:rPr>
          <w:rFonts w:eastAsiaTheme="minorEastAsia"/>
        </w:rPr>
        <w:t xml:space="preserve"> Ved å dobbelderivere dette uttrykket fikk vi et uttrykk for akselerasjonen: a(t) = 0,416. Dette betyr at akselerasjonen er </w:t>
      </w:r>
      <w:r w:rsidR="00EF1BEC" w:rsidRPr="00EF1BEC">
        <w:rPr>
          <w:rFonts w:eastAsiaTheme="minorEastAsia"/>
          <w:b/>
          <w:u w:val="single"/>
        </w:rPr>
        <w:t>0,416</w:t>
      </w:r>
      <m:oMath>
        <m:r>
          <m:rPr>
            <m:sty m:val="b"/>
          </m:rPr>
          <w:rPr>
            <w:rFonts w:ascii="Cambria Math" w:eastAsiaTheme="minorEastAsia" w:hAnsi="Cambria Math"/>
            <w:u w:val="single"/>
          </w:rPr>
          <m:t xml:space="preserve"> m/</m:t>
        </m:r>
        <m:sSup>
          <m:sSupPr>
            <m:ctrlPr>
              <w:rPr>
                <w:rFonts w:ascii="Cambria Math" w:eastAsiaTheme="minorEastAsia" w:hAnsi="Cambria Math"/>
                <w:b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u w:val="single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u w:val="single"/>
              </w:rPr>
              <m:t>2</m:t>
            </m:r>
          </m:sup>
        </m:sSup>
      </m:oMath>
      <w:r w:rsidR="00EF1BEC" w:rsidRPr="00EF1BEC">
        <w:rPr>
          <w:rFonts w:eastAsiaTheme="minorEastAsia"/>
          <w:b/>
          <w:u w:val="single"/>
        </w:rPr>
        <w:t>.</w:t>
      </w:r>
    </w:p>
    <w:p w:rsidR="00595F20" w:rsidRDefault="00595F20" w:rsidP="003F2D70">
      <w:pPr>
        <w:rPr>
          <w:rFonts w:eastAsiaTheme="minorEastAsia"/>
          <w:b/>
          <w:u w:val="single"/>
        </w:rPr>
      </w:pPr>
    </w:p>
    <w:p w:rsidR="00595F20" w:rsidRDefault="00595F20" w:rsidP="003F2D70">
      <w:pPr>
        <w:rPr>
          <w:rFonts w:eastAsiaTheme="minorEastAsia"/>
          <w:b/>
          <w:u w:val="single"/>
        </w:rPr>
      </w:pPr>
    </w:p>
    <w:p w:rsidR="00595F20" w:rsidRDefault="00595F20" w:rsidP="00595F20">
      <w:pPr>
        <w:keepNext/>
      </w:pPr>
      <w:r>
        <w:rPr>
          <w:noProof/>
        </w:rPr>
        <w:lastRenderedPageBreak/>
        <w:drawing>
          <wp:inline distT="0" distB="0" distL="0" distR="0" wp14:anchorId="21930A0D" wp14:editId="20F55B9B">
            <wp:extent cx="4424121" cy="391477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148" cy="39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20" w:rsidRDefault="00595F20" w:rsidP="00595F20">
      <w:pPr>
        <w:pStyle w:val="Bildetekst"/>
        <w:rPr>
          <w:noProof/>
        </w:rPr>
      </w:pPr>
      <w:r>
        <w:t>Bilens strekningsgraf som en funksjon av tiden.</w:t>
      </w:r>
      <w:r>
        <w:rPr>
          <w:noProof/>
        </w:rPr>
        <w:t xml:space="preserve"> I boksen øverst til høyre fremkommer en funksjon for strekningen, der tiden er den variable.</w:t>
      </w:r>
    </w:p>
    <w:p w:rsidR="00595F20" w:rsidRPr="00595F20" w:rsidRDefault="00595F20" w:rsidP="00595F20">
      <w:pPr>
        <w:pStyle w:val="Bildetekst"/>
        <w:rPr>
          <w:rFonts w:eastAsiaTheme="minorEastAsia"/>
          <w:b/>
          <w:i w:val="0"/>
          <w:u w:val="single"/>
        </w:rPr>
      </w:pPr>
      <w:r>
        <w:rPr>
          <w:noProof/>
        </w:rPr>
        <w:t xml:space="preserve">S(t) </w:t>
      </w:r>
      <m:oMath>
        <m:r>
          <w:rPr>
            <w:rFonts w:ascii="Cambria Math" w:eastAsiaTheme="minorEastAsia" w:hAnsi="Cambria Math"/>
          </w:rPr>
          <m:t>=0,208</m:t>
        </m:r>
        <m:sSup>
          <m:sSupPr>
            <m:ctrlPr>
              <w:rPr>
                <w:rFonts w:ascii="Cambria Math" w:eastAsiaTheme="minorEastAsia" w:hAnsi="Cambria Math"/>
                <w:iCs w:val="0"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-0,394t+0,264.</m:t>
        </m:r>
      </m:oMath>
      <w:r>
        <w:rPr>
          <w:noProof/>
        </w:rPr>
        <w:t xml:space="preserve"> </w:t>
      </w:r>
      <w:r>
        <w:rPr>
          <w:i w:val="0"/>
          <w:noProof/>
        </w:rPr>
        <w:t xml:space="preserve">Utklippet ovenfor er tatt av det første forsøket, og nevnte funksjonsuttrykk er derfor noe mer nøyaktig. Dog er fremgangsmåten for å finne uttrykket gjort på nøyaktig samme måte. </w:t>
      </w:r>
    </w:p>
    <w:p w:rsidR="00595F20" w:rsidRDefault="00595F20" w:rsidP="003F2D70">
      <w:pPr>
        <w:rPr>
          <w:rFonts w:eastAsiaTheme="minorEastAsia"/>
        </w:rPr>
      </w:pPr>
    </w:p>
    <w:p w:rsidR="00EF1BEC" w:rsidRDefault="00EF1BEC" w:rsidP="003F2D70">
      <w:pPr>
        <w:rPr>
          <w:rFonts w:eastAsiaTheme="minorEastAsia"/>
        </w:rPr>
      </w:pPr>
      <w:r>
        <w:rPr>
          <w:rFonts w:eastAsiaTheme="minorEastAsia"/>
        </w:rPr>
        <w:t>3)</w:t>
      </w:r>
    </w:p>
    <w:p w:rsidR="00EF1BEC" w:rsidRDefault="00EF1BEC" w:rsidP="003F2D70">
      <w:pPr>
        <w:rPr>
          <w:rFonts w:eastAsiaTheme="minorEastAsia"/>
        </w:rPr>
      </w:pPr>
      <w:r>
        <w:rPr>
          <w:rFonts w:eastAsiaTheme="minorEastAsia"/>
        </w:rPr>
        <w:t xml:space="preserve">Motstanden fant vi ved å bruke et energiresonnement, der </w:t>
      </w:r>
      <m:oMath>
        <m:r>
          <w:rPr>
            <w:rFonts w:ascii="Cambria Math" w:eastAsiaTheme="minorEastAsia" w:hAnsi="Cambria Math"/>
          </w:rPr>
          <m:t xml:space="preserve">E=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.</w:t>
      </w:r>
    </w:p>
    <w:p w:rsidR="00EF1BEC" w:rsidRDefault="00EF1BEC" w:rsidP="003F2D70">
      <w:pPr>
        <w:rPr>
          <w:rFonts w:eastAsiaTheme="minorEastAsia"/>
        </w:rPr>
      </w:pPr>
      <w:r>
        <w:rPr>
          <w:rFonts w:eastAsiaTheme="minorEastAsia"/>
        </w:rPr>
        <w:t>For å bruke dett</w:t>
      </w:r>
      <w:r w:rsidR="00F65334">
        <w:rPr>
          <w:rFonts w:eastAsiaTheme="minorEastAsia"/>
        </w:rPr>
        <w:t>e måtte vi finne sluttfarten til</w:t>
      </w:r>
      <w:r>
        <w:rPr>
          <w:rFonts w:eastAsiaTheme="minorEastAsia"/>
        </w:rPr>
        <w:t xml:space="preserve"> bilen. Sluttiden var 2,975 sekunder, og sluttfarten er derfor gitt ved s’(2,975) = 0,8436 m/s.</w:t>
      </w:r>
    </w:p>
    <w:p w:rsidR="00EF1BEC" w:rsidRDefault="00EF1BEC" w:rsidP="003F2D70">
      <w:pPr>
        <w:rPr>
          <w:rFonts w:eastAsiaTheme="minorEastAsia"/>
        </w:rPr>
      </w:pPr>
      <w:r>
        <w:rPr>
          <w:rFonts w:eastAsiaTheme="minorEastAsia"/>
        </w:rPr>
        <w:t xml:space="preserve">Deretter brukte vi følgende energiresonnement: </w:t>
      </w:r>
    </w:p>
    <w:p w:rsidR="00EF1BEC" w:rsidRPr="00F65334" w:rsidRDefault="00E27902" w:rsidP="003F2D7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=E-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-mgh=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∙0,6468∙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0,8436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0,6468∙9,81∙</m:t>
              </m:r>
              <m:r>
                <w:rPr>
                  <w:rFonts w:ascii="Cambria Math" w:eastAsiaTheme="minorEastAsia" w:hAnsi="Cambria Math"/>
                </w:rPr>
                <m:t>0,044</m:t>
              </m:r>
            </m:e>
          </m:d>
          <m:r>
            <w:rPr>
              <w:rFonts w:ascii="Cambria Math" w:eastAsiaTheme="minorEastAsia" w:hAnsi="Cambria Math"/>
            </w:rPr>
            <m:t>=-0,05J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EF1BEC" w:rsidRDefault="00EF1BEC" w:rsidP="003F2D70">
      <w:pPr>
        <w:rPr>
          <w:rFonts w:eastAsiaTheme="minorEastAsia"/>
        </w:rPr>
      </w:pPr>
      <w:r>
        <w:rPr>
          <w:rFonts w:eastAsiaTheme="minorEastAsia"/>
        </w:rPr>
        <w:t>Motstandskraften R, regnet vi ut på følgende måte:</w:t>
      </w:r>
    </w:p>
    <w:p w:rsidR="00595F20" w:rsidRPr="00F65334" w:rsidRDefault="00EF1BEC" w:rsidP="00595F20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-0,05J</m:t>
              </m:r>
            </m:num>
            <m:den>
              <m:r>
                <w:rPr>
                  <w:rFonts w:ascii="Cambria Math" w:eastAsiaTheme="minorEastAsia" w:hAnsi="Cambria Math"/>
                </w:rPr>
                <m:t>1m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</w:rPr>
            <m:t>0,05N</m:t>
          </m:r>
        </m:oMath>
      </m:oMathPara>
      <w:bookmarkStart w:id="0" w:name="_GoBack"/>
      <w:bookmarkEnd w:id="0"/>
    </w:p>
    <w:p w:rsidR="005D6FD1" w:rsidRPr="00595F20" w:rsidRDefault="005D6FD1" w:rsidP="00595F20">
      <w:pPr>
        <w:pStyle w:val="Overskrift1"/>
        <w:rPr>
          <w:rFonts w:eastAsiaTheme="minorEastAsia"/>
          <w:b/>
        </w:rPr>
      </w:pPr>
      <w:r>
        <w:lastRenderedPageBreak/>
        <w:t>Diskusjon</w:t>
      </w:r>
    </w:p>
    <w:p w:rsidR="005D6FD1" w:rsidRPr="005D6FD1" w:rsidRDefault="0073438D" w:rsidP="005D6FD1">
      <w:r>
        <w:rPr>
          <w:noProof/>
        </w:rPr>
        <w:drawing>
          <wp:anchor distT="0" distB="0" distL="114300" distR="114300" simplePos="0" relativeHeight="251662336" behindDoc="0" locked="0" layoutInCell="1" allowOverlap="1" wp14:anchorId="41A50F1A" wp14:editId="74413A60">
            <wp:simplePos x="0" y="0"/>
            <wp:positionH relativeFrom="margin">
              <wp:align>left</wp:align>
            </wp:positionH>
            <wp:positionV relativeFrom="paragraph">
              <wp:posOffset>1102360</wp:posOffset>
            </wp:positionV>
            <wp:extent cx="4424121" cy="3914775"/>
            <wp:effectExtent l="0" t="0" r="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121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7E5">
        <w:t xml:space="preserve">Vi så at akselerasjonen vi regnet ut for hånd var lavere enn den vi observerte ved å gjøre målinger med Capstone. Dette fordi vi i den første utregningen ikke tok hensyn til motstand i form av friksjon og luftmotstand. I virkeligheten vil det virke både friksjon og noe luftmotstand når vi slipper bilen ned skråplanet, som vil bidra til å gjøre bilens akselerasjon noe lavere enn i teorien. Ut i fra dette kunne vi konkludere </w:t>
      </w:r>
      <w:r w:rsidR="00595F20">
        <w:t xml:space="preserve">med </w:t>
      </w:r>
      <w:r w:rsidR="00F107E5">
        <w:t>at det ville være mulig å regne ut motstandskraften</w:t>
      </w:r>
      <w:r w:rsidR="00595F20">
        <w:t xml:space="preserve"> på bilen</w:t>
      </w:r>
      <w:r w:rsidR="00F107E5">
        <w:t xml:space="preserve">, noe vi har vist i overnevnte avsnitt, punkt 3. </w:t>
      </w:r>
    </w:p>
    <w:p w:rsidR="005D6FD1" w:rsidRDefault="005D6FD1"/>
    <w:p w:rsidR="00AC6AE6" w:rsidRDefault="00AC6AE6" w:rsidP="00AC6AE6"/>
    <w:p w:rsidR="00AC6AE6" w:rsidRPr="00AC6AE6" w:rsidRDefault="00AC6AE6" w:rsidP="00AC6AE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3253105</wp:posOffset>
            </wp:positionV>
            <wp:extent cx="5548630" cy="3433445"/>
            <wp:effectExtent l="0" t="0" r="0" b="0"/>
            <wp:wrapNone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6AE6" w:rsidRPr="00AC6AE6" w:rsidSect="0040159D">
      <w:footerReference w:type="default" r:id="rId13"/>
      <w:pgSz w:w="12240" w:h="15840" w:code="1"/>
      <w:pgMar w:top="1836" w:right="1751" w:bottom="144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902" w:rsidRDefault="00E27902">
      <w:pPr>
        <w:spacing w:before="0" w:after="0" w:line="240" w:lineRule="auto"/>
      </w:pPr>
      <w:r>
        <w:separator/>
      </w:r>
    </w:p>
  </w:endnote>
  <w:endnote w:type="continuationSeparator" w:id="0">
    <w:p w:rsidR="00E27902" w:rsidRDefault="00E279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A1A" w:rsidRPr="005B601C" w:rsidRDefault="00571A1A">
    <w:pPr>
      <w:pStyle w:val="Bunntekst"/>
    </w:pPr>
    <w:r w:rsidRPr="005B601C">
      <w:t xml:space="preserve">Side </w:t>
    </w:r>
    <w:r w:rsidRPr="005B601C">
      <w:fldChar w:fldCharType="begin"/>
    </w:r>
    <w:r w:rsidRPr="005B601C">
      <w:instrText>PAGE  \* Arabic  \* MERGEFORMAT</w:instrText>
    </w:r>
    <w:r w:rsidRPr="005B601C">
      <w:fldChar w:fldCharType="separate"/>
    </w:r>
    <w:r w:rsidR="00263E9C">
      <w:rPr>
        <w:noProof/>
      </w:rPr>
      <w:t>2</w:t>
    </w:r>
    <w:r w:rsidRPr="005B60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902" w:rsidRDefault="00E27902">
      <w:pPr>
        <w:spacing w:before="0" w:after="0" w:line="240" w:lineRule="auto"/>
      </w:pPr>
      <w:r>
        <w:separator/>
      </w:r>
    </w:p>
  </w:footnote>
  <w:footnote w:type="continuationSeparator" w:id="0">
    <w:p w:rsidR="00E27902" w:rsidRDefault="00E279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Punktliste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727F4084"/>
    <w:multiLevelType w:val="hybridMultilevel"/>
    <w:tmpl w:val="352AFD92"/>
    <w:lvl w:ilvl="0" w:tplc="D904125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F13A6"/>
    <w:multiLevelType w:val="hybridMultilevel"/>
    <w:tmpl w:val="5C50F15C"/>
    <w:lvl w:ilvl="0" w:tplc="34C014E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proofState w:spelling="clean" w:grammar="clean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E6"/>
    <w:rsid w:val="000370F5"/>
    <w:rsid w:val="00090DE9"/>
    <w:rsid w:val="001A07DF"/>
    <w:rsid w:val="001D7587"/>
    <w:rsid w:val="001E32D1"/>
    <w:rsid w:val="0022581E"/>
    <w:rsid w:val="00263E9C"/>
    <w:rsid w:val="002E0362"/>
    <w:rsid w:val="003F2D70"/>
    <w:rsid w:val="0040159D"/>
    <w:rsid w:val="004824C3"/>
    <w:rsid w:val="00493457"/>
    <w:rsid w:val="00571A1A"/>
    <w:rsid w:val="00595F20"/>
    <w:rsid w:val="005A7045"/>
    <w:rsid w:val="005B601C"/>
    <w:rsid w:val="005D6FD1"/>
    <w:rsid w:val="0073438D"/>
    <w:rsid w:val="00895C7E"/>
    <w:rsid w:val="008E6404"/>
    <w:rsid w:val="00A27B50"/>
    <w:rsid w:val="00A92869"/>
    <w:rsid w:val="00AC6AE6"/>
    <w:rsid w:val="00B02BF7"/>
    <w:rsid w:val="00B96B9E"/>
    <w:rsid w:val="00D5220F"/>
    <w:rsid w:val="00DB3B30"/>
    <w:rsid w:val="00DF24E4"/>
    <w:rsid w:val="00E034D2"/>
    <w:rsid w:val="00E046E2"/>
    <w:rsid w:val="00E27902"/>
    <w:rsid w:val="00E34374"/>
    <w:rsid w:val="00E43339"/>
    <w:rsid w:val="00E521C8"/>
    <w:rsid w:val="00E73BF6"/>
    <w:rsid w:val="00E879F0"/>
    <w:rsid w:val="00EC1232"/>
    <w:rsid w:val="00EF1BEC"/>
    <w:rsid w:val="00F107E5"/>
    <w:rsid w:val="00F23866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5784E8A-B20B-4FC8-A30F-9E5E286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nb-NO" w:eastAsia="nb-N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Overskrift3">
    <w:name w:val="heading 3"/>
    <w:basedOn w:val="Normal"/>
    <w:next w:val="Normal"/>
    <w:link w:val="Overskrift3Teg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Lysskyggelegging">
    <w:name w:val="Light Shading"/>
    <w:basedOn w:val="Vanligtabel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opplysninger">
    <w:name w:val="Kontaktopplysninger"/>
    <w:basedOn w:val="Normal"/>
    <w:uiPriority w:val="99"/>
    <w:qFormat/>
    <w:pPr>
      <w:spacing w:before="0" w:after="0"/>
      <w:jc w:val="center"/>
    </w:pPr>
  </w:style>
  <w:style w:type="character" w:customStyle="1" w:styleId="Overskrift1Tegn">
    <w:name w:val="Overskrift 1 Tegn"/>
    <w:basedOn w:val="Standardskriftforavsnitt"/>
    <w:link w:val="Overskrift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Overskrift2Tegn">
    <w:name w:val="Overskrift 2 Tegn"/>
    <w:basedOn w:val="Standardskriftforavsnitt"/>
    <w:link w:val="Overskrift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Overskrift3Tegn">
    <w:name w:val="Overskrift 3 Tegn"/>
    <w:basedOn w:val="Standardskriftforavsnitt"/>
    <w:link w:val="Overskrift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ildetekst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Punktliste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Nummerertliste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tel">
    <w:name w:val="Title"/>
    <w:basedOn w:val="Normal"/>
    <w:next w:val="Normal"/>
    <w:link w:val="TittelTegn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tel">
    <w:name w:val="Subtitle"/>
    <w:basedOn w:val="Normal"/>
    <w:next w:val="Normal"/>
    <w:link w:val="UndertittelTegn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Utheving">
    <w:name w:val="Emphasis"/>
    <w:basedOn w:val="Standardskriftforavsnitt"/>
    <w:uiPriority w:val="10"/>
    <w:unhideWhenUsed/>
    <w:qFormat/>
    <w:rPr>
      <w:i w:val="0"/>
      <w:iCs w:val="0"/>
      <w:color w:val="007789" w:themeColor="accent1" w:themeShade="BF"/>
    </w:rPr>
  </w:style>
  <w:style w:type="paragraph" w:styleId="Ingenmellomrom">
    <w:name w:val="No Spacing"/>
    <w:link w:val="IngenmellomromTegn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IngenmellomromTegn">
    <w:name w:val="Ingen mellomrom Tegn"/>
    <w:basedOn w:val="Standardskriftforavsnitt"/>
    <w:link w:val="Ingenmellomrom"/>
    <w:uiPriority w:val="1"/>
    <w:rPr>
      <w:rFonts w:asciiTheme="minorHAnsi" w:eastAsiaTheme="minorEastAsia" w:hAnsiTheme="minorHAnsi" w:cstheme="minorBidi"/>
      <w:color w:val="auto"/>
    </w:rPr>
  </w:style>
  <w:style w:type="paragraph" w:styleId="Sitat">
    <w:name w:val="Quote"/>
    <w:basedOn w:val="Normal"/>
    <w:next w:val="Normal"/>
    <w:link w:val="SitatTegn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SitatTegn">
    <w:name w:val="Sitat Tegn"/>
    <w:basedOn w:val="Standardskriftforavsnitt"/>
    <w:link w:val="Sitat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pPr>
      <w:spacing w:before="0"/>
      <w:outlineLvl w:val="9"/>
    </w:pPr>
  </w:style>
  <w:style w:type="paragraph" w:styleId="Bunntekst">
    <w:name w:val="footer"/>
    <w:basedOn w:val="Normal"/>
    <w:link w:val="BunntekstTegn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Pr>
      <w:caps/>
      <w:sz w:val="16"/>
    </w:rPr>
  </w:style>
  <w:style w:type="paragraph" w:styleId="INNH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kobling">
    <w:name w:val="Hyperlink"/>
    <w:basedOn w:val="Standardskriftforavsnitt"/>
    <w:uiPriority w:val="99"/>
    <w:unhideWhenUsed/>
    <w:rPr>
      <w:color w:val="EB8803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</w:rPr>
  </w:style>
  <w:style w:type="paragraph" w:styleId="Bibliografi">
    <w:name w:val="Bibliography"/>
    <w:basedOn w:val="Normal"/>
    <w:next w:val="Normal"/>
    <w:uiPriority w:val="39"/>
    <w:unhideWhenUsed/>
  </w:style>
  <w:style w:type="paragraph" w:styleId="Topptekst">
    <w:name w:val="header"/>
    <w:basedOn w:val="Normal"/>
    <w:link w:val="TopptekstTegn"/>
    <w:uiPriority w:val="99"/>
    <w:unhideWhenUsed/>
    <w:pPr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Vanliginnrykk">
    <w:name w:val="Normal Indent"/>
    <w:basedOn w:val="Normal"/>
    <w:uiPriority w:val="99"/>
    <w:unhideWhenUsed/>
    <w:pPr>
      <w:ind w:left="720"/>
    </w:p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table" w:customStyle="1" w:styleId="Rapporttabell">
    <w:name w:val="Rapporttabell"/>
    <w:basedOn w:val="Vanligtabel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rutenett">
    <w:name w:val="Table Grid"/>
    <w:basedOn w:val="Vanligtabel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AC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601mika\AppData\Roaming\Microsoft\Maler\Studentrapport%20med%20omslagsbil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C4EE4FA12146F2B9E549FB78D313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9BFE5A5-EDAC-4978-8E38-913BD88C5963}"/>
      </w:docPartPr>
      <w:docPartBody>
        <w:p w:rsidR="00BA3CF1" w:rsidRDefault="003C33E8">
          <w:pPr>
            <w:pStyle w:val="AEC4EE4FA12146F2B9E549FB78D31312"/>
          </w:pPr>
          <w:r>
            <w:t>[Navn]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Punktliste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50"/>
    <w:rsid w:val="0007766F"/>
    <w:rsid w:val="001D5D50"/>
    <w:rsid w:val="00391948"/>
    <w:rsid w:val="003C33E8"/>
    <w:rsid w:val="00BA3CF1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Punktliste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EED2E56E6933482C9FC5DC1A770FE3B1">
    <w:name w:val="EED2E56E6933482C9FC5DC1A770FE3B1"/>
  </w:style>
  <w:style w:type="paragraph" w:customStyle="1" w:styleId="AEC4EE4FA12146F2B9E549FB78D31312">
    <w:name w:val="AEC4EE4FA12146F2B9E549FB78D31312"/>
  </w:style>
  <w:style w:type="paragraph" w:customStyle="1" w:styleId="445BF0E6BD2447AF836EE3969B5E8872">
    <w:name w:val="445BF0E6BD2447AF836EE3969B5E8872"/>
  </w:style>
  <w:style w:type="paragraph" w:customStyle="1" w:styleId="BC7CCB6CC16943ADA04B633642655523">
    <w:name w:val="BC7CCB6CC16943ADA04B633642655523"/>
  </w:style>
  <w:style w:type="character" w:styleId="Plassholdertekst">
    <w:name w:val="Placeholder Text"/>
    <w:basedOn w:val="Standardskriftforavsnitt"/>
    <w:uiPriority w:val="99"/>
    <w:semiHidden/>
    <w:rsid w:val="001D5D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F14CF6-30FB-422F-B031-89499AF3A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81571-6C3E-49DF-ABC6-7886FBB2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med omslagsbilde</Template>
  <TotalTime>59</TotalTime>
  <Pages>1</Pages>
  <Words>446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Måling av akselerasjon</vt:lpstr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Måling av akselerasjon</dc:title>
  <dc:subject>«På skråplanet»</dc:subject>
  <dc:creator>Kasper Lindqvist Mikkelsen</dc:creator>
  <cp:keywords/>
  <cp:lastModifiedBy>Torstein Solheim Ølberg</cp:lastModifiedBy>
  <cp:revision>6</cp:revision>
  <dcterms:created xsi:type="dcterms:W3CDTF">2016-06-03T11:19:00Z</dcterms:created>
  <dcterms:modified xsi:type="dcterms:W3CDTF">2016-06-12T19:32:00Z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